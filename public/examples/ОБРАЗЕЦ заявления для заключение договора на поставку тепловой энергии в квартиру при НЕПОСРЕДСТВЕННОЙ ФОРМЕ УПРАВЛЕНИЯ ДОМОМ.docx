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BED" w:rsidRDefault="00DA3C0D">
      <w:pPr>
        <w:pStyle w:val="Standard"/>
        <w:tabs>
          <w:tab w:val="left" w:pos="7088"/>
          <w:tab w:val="left" w:pos="8364"/>
        </w:tabs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Директору филиала </w:t>
      </w:r>
      <w:proofErr w:type="gramStart"/>
      <w:r>
        <w:rPr>
          <w:rFonts w:ascii="Times New Roman" w:hAnsi="Times New Roman" w:cs="Times New Roman"/>
        </w:rPr>
        <w:t>АО  "</w:t>
      </w:r>
      <w:proofErr w:type="gramEnd"/>
      <w:r>
        <w:rPr>
          <w:rFonts w:ascii="Times New Roman" w:hAnsi="Times New Roman" w:cs="Times New Roman"/>
        </w:rPr>
        <w:t>АТЭК"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Краснодартеплоэнерго</w:t>
      </w:r>
      <w:proofErr w:type="spellEnd"/>
      <w:r>
        <w:rPr>
          <w:rFonts w:ascii="Times New Roman" w:hAnsi="Times New Roman" w:cs="Times New Roman"/>
        </w:rPr>
        <w:t>»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Краснодар ул. Селезнева,199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(наименование заявителя/ФИО)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(адрес заявителя)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тел/факс ___________________________</w:t>
      </w:r>
    </w:p>
    <w:p w:rsidR="00F04BED" w:rsidRDefault="00DA3C0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адрес эл. почты___________________________</w:t>
      </w:r>
    </w:p>
    <w:p w:rsidR="00F04BED" w:rsidRDefault="00F04BED">
      <w:pPr>
        <w:pStyle w:val="Standard"/>
        <w:jc w:val="right"/>
        <w:rPr>
          <w:rFonts w:ascii="Times New Roman" w:hAnsi="Times New Roman" w:cs="Times New Roman"/>
        </w:rPr>
      </w:pPr>
    </w:p>
    <w:p w:rsidR="00F04BED" w:rsidRDefault="00F04BED">
      <w:pPr>
        <w:pStyle w:val="Standard"/>
        <w:jc w:val="right"/>
        <w:rPr>
          <w:rFonts w:ascii="Times New Roman" w:hAnsi="Times New Roman" w:cs="Times New Roman"/>
        </w:rPr>
      </w:pPr>
    </w:p>
    <w:p w:rsidR="00F04BED" w:rsidRDefault="00DA3C0D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Заявление</w:t>
      </w:r>
    </w:p>
    <w:p w:rsidR="00F04BED" w:rsidRDefault="00F04BED">
      <w:pPr>
        <w:pStyle w:val="Standard"/>
        <w:jc w:val="center"/>
        <w:rPr>
          <w:rFonts w:ascii="Times New Roman" w:hAnsi="Times New Roman" w:cs="Times New Roman"/>
          <w:b/>
        </w:rPr>
      </w:pPr>
    </w:p>
    <w:p w:rsidR="00F04BED" w:rsidRDefault="00DA3C0D">
      <w:pPr>
        <w:pStyle w:val="Standard"/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F04BED" w:rsidRDefault="00DA3C0D">
      <w:pPr>
        <w:pStyle w:val="Standard"/>
        <w:ind w:right="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Прошу Вас заключить договор на поставку тепловой </w:t>
      </w:r>
      <w:r>
        <w:rPr>
          <w:rFonts w:ascii="Times New Roman" w:hAnsi="Times New Roman" w:cs="Times New Roman"/>
        </w:rPr>
        <w:t>энергии и ГВС                                     с "_____" ___________ 20___г., в квартиру № _______ общей площадью __________, жилого дома №______, корп.______, по ул.________________________________________, в связи _____________________________________</w:t>
      </w:r>
      <w:r>
        <w:rPr>
          <w:rFonts w:ascii="Times New Roman" w:hAnsi="Times New Roman" w:cs="Times New Roman"/>
        </w:rPr>
        <w:t>__________________________________.</w:t>
      </w:r>
    </w:p>
    <w:p w:rsidR="00F04BED" w:rsidRDefault="00DA3C0D">
      <w:pPr>
        <w:pStyle w:val="Standard"/>
        <w:ind w:right="57"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(указать причину)</w:t>
      </w:r>
    </w:p>
    <w:p w:rsidR="00F04BED" w:rsidRDefault="00F04BED">
      <w:pPr>
        <w:pStyle w:val="Standard"/>
        <w:ind w:right="57"/>
        <w:jc w:val="both"/>
        <w:rPr>
          <w:rFonts w:ascii="Times New Roman" w:hAnsi="Times New Roman" w:cs="Times New Roman"/>
        </w:rPr>
      </w:pPr>
    </w:p>
    <w:p w:rsidR="00F04BED" w:rsidRDefault="00DA3C0D">
      <w:pPr>
        <w:pStyle w:val="Standard"/>
        <w:ind w:right="57"/>
        <w:jc w:val="both"/>
      </w:pPr>
      <w:r>
        <w:rPr>
          <w:rFonts w:ascii="Times New Roman" w:hAnsi="Times New Roman" w:cs="Times New Roman"/>
          <w:u w:val="single"/>
        </w:rPr>
        <w:t>Наличие горячей воды:</w:t>
      </w:r>
      <w:r>
        <w:rPr>
          <w:rFonts w:ascii="Times New Roman" w:hAnsi="Times New Roman" w:cs="Times New Roman"/>
        </w:rPr>
        <w:t xml:space="preserve"> да/нет</w:t>
      </w:r>
    </w:p>
    <w:p w:rsidR="00F04BED" w:rsidRDefault="00F04BED">
      <w:pPr>
        <w:pStyle w:val="Standard"/>
        <w:ind w:right="57"/>
        <w:jc w:val="both"/>
        <w:rPr>
          <w:rFonts w:ascii="Times New Roman" w:hAnsi="Times New Roman" w:cs="Times New Roman"/>
          <w:u w:val="single"/>
        </w:rPr>
      </w:pPr>
    </w:p>
    <w:p w:rsidR="00F04BED" w:rsidRDefault="00DA3C0D">
      <w:pPr>
        <w:pStyle w:val="Standard"/>
        <w:ind w:right="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квартире проживает __________ человек(а)</w:t>
      </w:r>
    </w:p>
    <w:p w:rsidR="00F04BED" w:rsidRDefault="00DA3C0D">
      <w:pPr>
        <w:pStyle w:val="Standard"/>
        <w:ind w:right="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Этажность дома _________</w:t>
      </w:r>
    </w:p>
    <w:p w:rsidR="00F04BED" w:rsidRDefault="00F04BED">
      <w:pPr>
        <w:pStyle w:val="Standard"/>
        <w:ind w:right="57"/>
        <w:jc w:val="both"/>
        <w:rPr>
          <w:rFonts w:ascii="Times New Roman" w:hAnsi="Times New Roman" w:cs="Times New Roman"/>
        </w:rPr>
      </w:pPr>
    </w:p>
    <w:p w:rsidR="00F04BED" w:rsidRDefault="00DA3C0D">
      <w:pPr>
        <w:pStyle w:val="Standard"/>
        <w:ind w:right="57"/>
        <w:jc w:val="both"/>
      </w:pPr>
      <w:r>
        <w:rPr>
          <w:rFonts w:ascii="Times New Roman" w:hAnsi="Times New Roman" w:cs="Times New Roman"/>
          <w:u w:val="single"/>
        </w:rPr>
        <w:t>Наличие полотенцесушите</w:t>
      </w:r>
      <w:r>
        <w:rPr>
          <w:rFonts w:ascii="Times New Roman" w:hAnsi="Times New Roman" w:cs="Times New Roman"/>
          <w:u w:val="single"/>
        </w:rPr>
        <w:t>лей</w:t>
      </w:r>
      <w:r>
        <w:rPr>
          <w:rFonts w:ascii="Times New Roman" w:hAnsi="Times New Roman" w:cs="Times New Roman"/>
        </w:rPr>
        <w:t>: да/нет</w:t>
      </w:r>
    </w:p>
    <w:p w:rsidR="00F04BED" w:rsidRDefault="00F04BED">
      <w:pPr>
        <w:pStyle w:val="Standard"/>
        <w:ind w:right="57"/>
        <w:jc w:val="both"/>
        <w:rPr>
          <w:rFonts w:ascii="Times New Roman" w:hAnsi="Times New Roman" w:cs="Times New Roman"/>
        </w:rPr>
      </w:pPr>
    </w:p>
    <w:p w:rsidR="00F04BED" w:rsidRDefault="00F04BED">
      <w:pPr>
        <w:pStyle w:val="Standard"/>
        <w:ind w:right="113"/>
        <w:jc w:val="both"/>
        <w:rPr>
          <w:rFonts w:ascii="Times New Roman" w:hAnsi="Times New Roman" w:cs="Times New Roman"/>
        </w:rPr>
      </w:pPr>
    </w:p>
    <w:p w:rsidR="00F04BED" w:rsidRDefault="00DA3C0D">
      <w:pPr>
        <w:pStyle w:val="Standard"/>
        <w:ind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Гарантирую своевременную оплату </w:t>
      </w:r>
      <w:proofErr w:type="gramStart"/>
      <w:r>
        <w:rPr>
          <w:rFonts w:ascii="Times New Roman" w:hAnsi="Times New Roman" w:cs="Times New Roman"/>
        </w:rPr>
        <w:t>за отопление</w:t>
      </w:r>
      <w:proofErr w:type="gramEnd"/>
      <w:r>
        <w:rPr>
          <w:rFonts w:ascii="Times New Roman" w:hAnsi="Times New Roman" w:cs="Times New Roman"/>
        </w:rPr>
        <w:t xml:space="preserve"> и ГВС.</w:t>
      </w:r>
    </w:p>
    <w:p w:rsidR="00F04BED" w:rsidRDefault="00F04BED">
      <w:pPr>
        <w:pStyle w:val="Standard"/>
        <w:ind w:right="113"/>
        <w:jc w:val="both"/>
        <w:rPr>
          <w:rFonts w:ascii="Times New Roman" w:hAnsi="Times New Roman" w:cs="Times New Roman"/>
        </w:rPr>
      </w:pPr>
    </w:p>
    <w:p w:rsidR="00F04BED" w:rsidRDefault="00DA3C0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Дата_____________                                                                       Подпись__________________</w:t>
      </w:r>
    </w:p>
    <w:p w:rsidR="00F04BED" w:rsidRDefault="00F04BED">
      <w:pPr>
        <w:pStyle w:val="Standard"/>
        <w:jc w:val="both"/>
        <w:rPr>
          <w:rFonts w:ascii="Times New Roman" w:hAnsi="Times New Roman" w:cs="Times New Roman"/>
        </w:rPr>
      </w:pPr>
    </w:p>
    <w:p w:rsidR="00F04BED" w:rsidRDefault="00F04BED">
      <w:pPr>
        <w:pStyle w:val="Standard"/>
      </w:pPr>
    </w:p>
    <w:sectPr w:rsidR="00F04BED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C0D" w:rsidRDefault="00DA3C0D">
      <w:r>
        <w:separator/>
      </w:r>
    </w:p>
  </w:endnote>
  <w:endnote w:type="continuationSeparator" w:id="0">
    <w:p w:rsidR="00DA3C0D" w:rsidRDefault="00DA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C0D" w:rsidRDefault="00DA3C0D">
      <w:r>
        <w:rPr>
          <w:color w:val="000000"/>
        </w:rPr>
        <w:separator/>
      </w:r>
    </w:p>
  </w:footnote>
  <w:footnote w:type="continuationSeparator" w:id="0">
    <w:p w:rsidR="00DA3C0D" w:rsidRDefault="00DA3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F7FC4"/>
    <w:multiLevelType w:val="multilevel"/>
    <w:tmpl w:val="C4D00DB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4BED"/>
    <w:rsid w:val="00910203"/>
    <w:rsid w:val="00DA3C0D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35521B-2774-4A79-BA37-2C8F49AF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Balloon Text"/>
    <w:basedOn w:val="a"/>
    <w:rPr>
      <w:rFonts w:ascii="Segoe UI" w:hAnsi="Segoe UI"/>
      <w:sz w:val="18"/>
      <w:szCs w:val="16"/>
    </w:rPr>
  </w:style>
  <w:style w:type="character" w:customStyle="1" w:styleId="a8">
    <w:name w:val="Текст выноски Знак"/>
    <w:basedOn w:val="a0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лукинов</dc:creator>
  <cp:lastModifiedBy>Коваль Алексей Викторович</cp:lastModifiedBy>
  <cp:revision>2</cp:revision>
  <cp:lastPrinted>2021-01-27T07:03:00Z</cp:lastPrinted>
  <dcterms:created xsi:type="dcterms:W3CDTF">2021-03-05T05:37:00Z</dcterms:created>
  <dcterms:modified xsi:type="dcterms:W3CDTF">2021-03-05T05:37:00Z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